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AF7" w:rsidRDefault="00947AF7" w:rsidP="00947AF7">
      <w:pPr>
        <w:jc w:val="right"/>
      </w:pPr>
      <w:r>
        <w:t>7 Newland Road</w:t>
      </w:r>
      <w:r>
        <w:br/>
        <w:t>Swindon</w:t>
      </w:r>
    </w:p>
    <w:p w:rsidR="00947AF7" w:rsidRDefault="00947AF7" w:rsidP="00947AF7">
      <w:pPr>
        <w:jc w:val="right"/>
      </w:pPr>
      <w:r>
        <w:t>Wiltshire</w:t>
      </w:r>
      <w:r>
        <w:br/>
        <w:t>SN253BP</w:t>
      </w:r>
    </w:p>
    <w:p w:rsidR="00947AF7" w:rsidRDefault="00947AF7" w:rsidP="00947AF7">
      <w:pPr>
        <w:jc w:val="right"/>
      </w:pPr>
      <w:r>
        <w:t xml:space="preserve">Mobile: </w:t>
      </w:r>
      <w:r w:rsidR="004A58BC">
        <w:t>07428230688</w:t>
      </w:r>
      <w:r>
        <w:br/>
        <w:t xml:space="preserve">Email: </w:t>
      </w:r>
      <w:r w:rsidR="004A58BC">
        <w:t>jacobtyrrell@icloud.com</w:t>
      </w:r>
    </w:p>
    <w:p w:rsidR="00947AF7" w:rsidRDefault="00947AF7"/>
    <w:tbl>
      <w:tblPr>
        <w:tblW w:w="4695" w:type="pct"/>
        <w:tblLayout w:type="fixed"/>
        <w:tblLook w:val="0000" w:firstRow="0" w:lastRow="0" w:firstColumn="0" w:lastColumn="0" w:noHBand="0" w:noVBand="0"/>
      </w:tblPr>
      <w:tblGrid>
        <w:gridCol w:w="1574"/>
        <w:gridCol w:w="1955"/>
        <w:gridCol w:w="3186"/>
        <w:gridCol w:w="2074"/>
      </w:tblGrid>
      <w:tr w:rsidR="00971E9D" w:rsidRPr="00DC1DF3" w:rsidTr="004A58BC">
        <w:trPr>
          <w:trHeight w:hRule="exact" w:val="788"/>
          <w:tblHeader/>
        </w:trPr>
        <w:tc>
          <w:tcPr>
            <w:tcW w:w="8789" w:type="dxa"/>
            <w:gridSpan w:val="4"/>
            <w:tcBorders>
              <w:bottom w:val="single" w:sz="4" w:space="0" w:color="auto"/>
            </w:tcBorders>
            <w:vAlign w:val="bottom"/>
          </w:tcPr>
          <w:p w:rsidR="00971E9D" w:rsidRPr="003126B2" w:rsidRDefault="00947AF7" w:rsidP="00947AF7">
            <w:pPr>
              <w:pStyle w:val="YourName"/>
            </w:pPr>
            <w:r>
              <w:t>Jacob Tyrrell</w:t>
            </w:r>
          </w:p>
        </w:tc>
      </w:tr>
      <w:tr w:rsidR="00971E9D" w:rsidTr="004A58BC">
        <w:trPr>
          <w:trHeight w:val="1231"/>
        </w:trPr>
        <w:tc>
          <w:tcPr>
            <w:tcW w:w="1574" w:type="dxa"/>
            <w:tcBorders>
              <w:top w:val="single" w:sz="4" w:space="0" w:color="auto"/>
            </w:tcBorders>
            <w:vAlign w:val="bottom"/>
          </w:tcPr>
          <w:p w:rsidR="00971E9D" w:rsidRPr="001F24DC" w:rsidRDefault="00971E9D" w:rsidP="00971E9D">
            <w:pPr>
              <w:pStyle w:val="Heading1"/>
            </w:pPr>
            <w:r w:rsidRPr="001F24DC">
              <w:t>Objective</w:t>
            </w:r>
          </w:p>
        </w:tc>
        <w:tc>
          <w:tcPr>
            <w:tcW w:w="7214" w:type="dxa"/>
            <w:gridSpan w:val="3"/>
            <w:tcBorders>
              <w:top w:val="single" w:sz="4" w:space="0" w:color="auto"/>
            </w:tcBorders>
            <w:vAlign w:val="bottom"/>
          </w:tcPr>
          <w:p w:rsidR="00947AF7" w:rsidRDefault="00947AF7" w:rsidP="00947AF7"/>
          <w:p w:rsidR="00971E9D" w:rsidRPr="0070617C" w:rsidRDefault="00947AF7" w:rsidP="00947AF7">
            <w:r>
              <w:t xml:space="preserve">I am very helpful, funny and a cheerful person that will always try to lighten the mood but I can be serious when it comes to completing a task. I have appropriate skills for the position I am looking for. </w:t>
            </w:r>
          </w:p>
        </w:tc>
      </w:tr>
      <w:tr w:rsidR="00B7604F" w:rsidTr="004A58BC">
        <w:trPr>
          <w:trHeight w:val="505"/>
        </w:trPr>
        <w:tc>
          <w:tcPr>
            <w:tcW w:w="1574" w:type="dxa"/>
            <w:vAlign w:val="bottom"/>
          </w:tcPr>
          <w:p w:rsidR="00B7604F" w:rsidRPr="003126B2" w:rsidRDefault="00B7604F" w:rsidP="00971E9D">
            <w:pPr>
              <w:pStyle w:val="Heading1"/>
            </w:pPr>
            <w:r w:rsidRPr="003126B2">
              <w:t>Education</w:t>
            </w:r>
          </w:p>
        </w:tc>
        <w:tc>
          <w:tcPr>
            <w:tcW w:w="1955" w:type="dxa"/>
            <w:vAlign w:val="bottom"/>
          </w:tcPr>
          <w:p w:rsidR="00947AF7" w:rsidRDefault="00947AF7" w:rsidP="00947AF7"/>
          <w:p w:rsidR="00B7604F" w:rsidRPr="0070617C" w:rsidRDefault="00947AF7" w:rsidP="00947AF7">
            <w:r>
              <w:t>6</w:t>
            </w:r>
            <w:r w:rsidRPr="00947AF7">
              <w:rPr>
                <w:vertAlign w:val="superscript"/>
              </w:rPr>
              <w:t>th</w:t>
            </w:r>
            <w:r>
              <w:t xml:space="preserve"> September 2015 to 16</w:t>
            </w:r>
            <w:r w:rsidRPr="00947AF7">
              <w:rPr>
                <w:vertAlign w:val="superscript"/>
              </w:rPr>
              <w:t>th</w:t>
            </w:r>
            <w:r>
              <w:t xml:space="preserve"> July 2018 </w:t>
            </w:r>
          </w:p>
        </w:tc>
        <w:tc>
          <w:tcPr>
            <w:tcW w:w="3186" w:type="dxa"/>
            <w:vAlign w:val="bottom"/>
          </w:tcPr>
          <w:p w:rsidR="00B7604F" w:rsidRPr="0070617C" w:rsidRDefault="00947AF7" w:rsidP="00947AF7">
            <w:r>
              <w:t>The Riverside Centre.</w:t>
            </w:r>
          </w:p>
        </w:tc>
        <w:tc>
          <w:tcPr>
            <w:tcW w:w="2072" w:type="dxa"/>
            <w:vAlign w:val="bottom"/>
          </w:tcPr>
          <w:p w:rsidR="00B7604F" w:rsidRPr="00ED7C6A" w:rsidRDefault="00947AF7" w:rsidP="00947AF7">
            <w:r>
              <w:t>Swindon, Wiltshire</w:t>
            </w:r>
          </w:p>
        </w:tc>
      </w:tr>
      <w:tr w:rsidR="00B7604F" w:rsidTr="004A58BC">
        <w:trPr>
          <w:trHeight w:val="621"/>
        </w:trPr>
        <w:tc>
          <w:tcPr>
            <w:tcW w:w="1574" w:type="dxa"/>
            <w:vAlign w:val="bottom"/>
          </w:tcPr>
          <w:p w:rsidR="00B7604F" w:rsidRPr="003126B2" w:rsidRDefault="00B7604F" w:rsidP="00971E9D">
            <w:pPr>
              <w:pStyle w:val="Heading1"/>
            </w:pPr>
          </w:p>
        </w:tc>
        <w:tc>
          <w:tcPr>
            <w:tcW w:w="7214" w:type="dxa"/>
            <w:gridSpan w:val="3"/>
            <w:vAlign w:val="bottom"/>
          </w:tcPr>
          <w:p w:rsidR="00B7604F" w:rsidRPr="0070617C" w:rsidRDefault="00947AF7" w:rsidP="006049F3">
            <w:pPr>
              <w:pStyle w:val="Heading2"/>
            </w:pPr>
            <w:r>
              <w:t xml:space="preserve">Grades, </w:t>
            </w:r>
          </w:p>
          <w:p w:rsidR="00947AF7" w:rsidRPr="00947AF7" w:rsidRDefault="00947AF7" w:rsidP="00947AF7">
            <w:pPr>
              <w:pStyle w:val="BulletedList"/>
              <w:numPr>
                <w:ilvl w:val="0"/>
                <w:numId w:val="3"/>
              </w:numPr>
            </w:pPr>
            <w:r>
              <w:t>Computer Science  - 5</w:t>
            </w:r>
            <w:r>
              <w:br/>
              <w:t xml:space="preserve"> Mathematics  -  5</w:t>
            </w:r>
            <w:r>
              <w:br/>
              <w:t>Science  -  6+</w:t>
            </w:r>
            <w:r>
              <w:br/>
              <w:t xml:space="preserve"> Art - 4</w:t>
            </w:r>
            <w:r>
              <w:br/>
              <w:t xml:space="preserve"> English  -  4+</w:t>
            </w:r>
            <w:r>
              <w:br/>
              <w:t xml:space="preserve"> History  -  4</w:t>
            </w:r>
            <w:r>
              <w:br/>
              <w:t xml:space="preserve"> RS  -  5</w:t>
            </w:r>
          </w:p>
          <w:p w:rsidR="00947AF7" w:rsidRPr="00947AF7" w:rsidRDefault="00947AF7" w:rsidP="00947AF7"/>
        </w:tc>
      </w:tr>
      <w:tr w:rsidR="00971E9D" w:rsidTr="004A58BC">
        <w:trPr>
          <w:trHeight w:val="2002"/>
        </w:trPr>
        <w:tc>
          <w:tcPr>
            <w:tcW w:w="1574" w:type="dxa"/>
            <w:vAlign w:val="bottom"/>
          </w:tcPr>
          <w:p w:rsidR="00971E9D" w:rsidRPr="003126B2" w:rsidRDefault="00971E9D" w:rsidP="00971E9D">
            <w:pPr>
              <w:pStyle w:val="Heading1"/>
            </w:pPr>
            <w:r w:rsidRPr="003126B2">
              <w:t>Interests</w:t>
            </w:r>
          </w:p>
        </w:tc>
        <w:tc>
          <w:tcPr>
            <w:tcW w:w="7214" w:type="dxa"/>
            <w:gridSpan w:val="3"/>
            <w:vAlign w:val="bottom"/>
          </w:tcPr>
          <w:p w:rsidR="00947AF7" w:rsidRDefault="004A58BC" w:rsidP="00947AF7">
            <w:r>
              <w:t xml:space="preserve">Programming – </w:t>
            </w:r>
            <w:r w:rsidR="00947AF7">
              <w:t>Py</w:t>
            </w:r>
            <w:r>
              <w:t>thon, PHP, HTML, CSS and Javascript.</w:t>
            </w:r>
          </w:p>
          <w:p w:rsidR="00947AF7" w:rsidRDefault="00947AF7" w:rsidP="00947AF7">
            <w:r>
              <w:t xml:space="preserve">Gaming – FPS games. </w:t>
            </w:r>
          </w:p>
          <w:p w:rsidR="00947AF7" w:rsidRDefault="00947AF7" w:rsidP="00947AF7">
            <w:r>
              <w:t xml:space="preserve">Building – Taking apart devices, and putting things back together. </w:t>
            </w:r>
          </w:p>
          <w:p w:rsidR="00947AF7" w:rsidRDefault="00947AF7" w:rsidP="00947AF7">
            <w:r>
              <w:t xml:space="preserve">Books – Reads fiction books. </w:t>
            </w:r>
          </w:p>
          <w:p w:rsidR="004A58BC" w:rsidRPr="00F2337B" w:rsidRDefault="004A58BC" w:rsidP="004817A7">
            <w:r>
              <w:t>Languages – Learning languages that is enriched with culture. Am learning Italian, Japanese, Spanish and French.</w:t>
            </w:r>
          </w:p>
        </w:tc>
      </w:tr>
      <w:tr w:rsidR="00971E9D" w:rsidRPr="007A5F3F" w:rsidTr="004A58BC">
        <w:trPr>
          <w:trHeight w:val="1871"/>
        </w:trPr>
        <w:tc>
          <w:tcPr>
            <w:tcW w:w="1574" w:type="dxa"/>
            <w:vAlign w:val="bottom"/>
          </w:tcPr>
          <w:p w:rsidR="00971E9D" w:rsidRDefault="002D68D3" w:rsidP="002D68D3">
            <w:pPr>
              <w:pStyle w:val="Heading1"/>
              <w:jc w:val="left"/>
              <w:rPr>
                <w:b w:val="0"/>
              </w:rPr>
            </w:pPr>
            <w:r>
              <w:t xml:space="preserve">        References: </w:t>
            </w:r>
            <w:r>
              <w:rPr>
                <w:b w:val="0"/>
              </w:rPr>
              <w:t>Available on request:</w:t>
            </w:r>
          </w:p>
          <w:p w:rsidR="002D68D3" w:rsidRPr="002D68D3" w:rsidRDefault="002D68D3" w:rsidP="002D68D3"/>
        </w:tc>
        <w:tc>
          <w:tcPr>
            <w:tcW w:w="7214" w:type="dxa"/>
            <w:gridSpan w:val="3"/>
            <w:vAlign w:val="bottom"/>
          </w:tcPr>
          <w:p w:rsidR="002D68D3" w:rsidRDefault="002D68D3" w:rsidP="002F3CDD">
            <w:r>
              <w:t>Me</w:t>
            </w:r>
            <w:r w:rsidR="004A58BC">
              <w:t>nn</w:t>
            </w:r>
            <w:r>
              <w:t xml:space="preserve">a Jackson </w:t>
            </w:r>
            <w:r w:rsidR="00CC0DE8">
              <w:t xml:space="preserve">- </w:t>
            </w:r>
            <w:r>
              <w:t>Head of Rive</w:t>
            </w:r>
            <w:bookmarkStart w:id="0" w:name="_GoBack"/>
            <w:bookmarkEnd w:id="0"/>
            <w:r>
              <w:t>rside Centre</w:t>
            </w:r>
          </w:p>
          <w:p w:rsidR="002D68D3" w:rsidRDefault="002D68D3" w:rsidP="002F3CDD">
            <w:r>
              <w:t>Chris Mawdsley</w:t>
            </w:r>
            <w:r w:rsidR="00CC0DE8">
              <w:t xml:space="preserve"> -  </w:t>
            </w:r>
            <w:r>
              <w:t>Associa</w:t>
            </w:r>
            <w:r w:rsidR="00CC0DE8">
              <w:t>te Lead at the Riverside Centre</w:t>
            </w:r>
          </w:p>
          <w:p w:rsidR="00CC0DE8" w:rsidRPr="0070617C" w:rsidRDefault="002D68D3" w:rsidP="002F3CDD">
            <w:r>
              <w:t>Ben Clare</w:t>
            </w:r>
            <w:r w:rsidR="00CC0DE8">
              <w:t xml:space="preserve"> -  Tutor at the Riverside Centre</w:t>
            </w:r>
          </w:p>
        </w:tc>
      </w:tr>
    </w:tbl>
    <w:p w:rsidR="002F3CDD" w:rsidRDefault="002F3CDD" w:rsidP="00AB451F"/>
    <w:sectPr w:rsidR="002F3CDD" w:rsidSect="0032146F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3E6C82"/>
    <w:multiLevelType w:val="multilevel"/>
    <w:tmpl w:val="F192F6F0"/>
    <w:lvl w:ilvl="0">
      <w:start w:val="1"/>
      <w:numFmt w:val="decimal"/>
      <w:pStyle w:val="Bulleted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D6C54D3"/>
    <w:multiLevelType w:val="hybridMultilevel"/>
    <w:tmpl w:val="DCB47F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244B1"/>
    <w:multiLevelType w:val="hybridMultilevel"/>
    <w:tmpl w:val="14AA0F80"/>
    <w:lvl w:ilvl="0" w:tplc="099AAF00">
      <w:start w:val="1"/>
      <w:numFmt w:val="bullet"/>
      <w:lvlText w:val=""/>
      <w:lvlJc w:val="left"/>
      <w:pPr>
        <w:tabs>
          <w:tab w:val="num" w:pos="288"/>
        </w:tabs>
        <w:ind w:left="245" w:hanging="24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AF7"/>
    <w:rsid w:val="001014A0"/>
    <w:rsid w:val="002045A9"/>
    <w:rsid w:val="002802E5"/>
    <w:rsid w:val="002B0060"/>
    <w:rsid w:val="002D68D3"/>
    <w:rsid w:val="002F3CDD"/>
    <w:rsid w:val="0032146F"/>
    <w:rsid w:val="00355FE3"/>
    <w:rsid w:val="00365AEA"/>
    <w:rsid w:val="004467E5"/>
    <w:rsid w:val="004817A7"/>
    <w:rsid w:val="004A58BC"/>
    <w:rsid w:val="00536728"/>
    <w:rsid w:val="006049F3"/>
    <w:rsid w:val="00727993"/>
    <w:rsid w:val="007C7FA3"/>
    <w:rsid w:val="00856E17"/>
    <w:rsid w:val="00947AF7"/>
    <w:rsid w:val="00971E9D"/>
    <w:rsid w:val="009867AE"/>
    <w:rsid w:val="00AB451F"/>
    <w:rsid w:val="00AC2A24"/>
    <w:rsid w:val="00AD63E4"/>
    <w:rsid w:val="00B5218C"/>
    <w:rsid w:val="00B7604F"/>
    <w:rsid w:val="00BB2FAB"/>
    <w:rsid w:val="00C5369F"/>
    <w:rsid w:val="00C60FC3"/>
    <w:rsid w:val="00C8736B"/>
    <w:rsid w:val="00C9398F"/>
    <w:rsid w:val="00CB0299"/>
    <w:rsid w:val="00CC0DE8"/>
    <w:rsid w:val="00D73271"/>
    <w:rsid w:val="00E86DD2"/>
    <w:rsid w:val="00E87282"/>
    <w:rsid w:val="00ED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8423A5F-51E6-4BD3-8E6A-DD93F82F0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46F"/>
    <w:pPr>
      <w:spacing w:after="60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qFormat/>
    <w:rsid w:val="002F3CDD"/>
    <w:pPr>
      <w:spacing w:before="240"/>
      <w:jc w:val="right"/>
      <w:outlineLvl w:val="0"/>
    </w:pPr>
    <w:rPr>
      <w:rFonts w:asciiTheme="majorHAnsi" w:hAnsiTheme="majorHAnsi"/>
      <w:b/>
      <w:spacing w:val="10"/>
      <w:sz w:val="24"/>
      <w:szCs w:val="24"/>
    </w:rPr>
  </w:style>
  <w:style w:type="paragraph" w:styleId="Heading2">
    <w:name w:val="heading 2"/>
    <w:basedOn w:val="Normal"/>
    <w:next w:val="Normal"/>
    <w:qFormat/>
    <w:rsid w:val="002F3CDD"/>
    <w:pPr>
      <w:spacing w:before="60" w:line="220" w:lineRule="atLeast"/>
      <w:outlineLvl w:val="1"/>
    </w:pPr>
    <w:rPr>
      <w:rFonts w:asciiTheme="majorHAnsi" w:hAnsiTheme="majorHAnsi"/>
      <w:spacing w:val="1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unhideWhenUsed/>
    <w:rsid w:val="0032146F"/>
    <w:pPr>
      <w:spacing w:after="0"/>
    </w:pPr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next w:val="Normal"/>
    <w:qFormat/>
    <w:rsid w:val="002F3CDD"/>
    <w:pPr>
      <w:jc w:val="right"/>
    </w:pPr>
    <w:rPr>
      <w:rFonts w:cs="Arial"/>
      <w:sz w:val="18"/>
      <w:szCs w:val="18"/>
    </w:rPr>
  </w:style>
  <w:style w:type="paragraph" w:customStyle="1" w:styleId="YourName">
    <w:name w:val="Your Name"/>
    <w:basedOn w:val="Normal"/>
    <w:qFormat/>
    <w:rsid w:val="00B7604F"/>
    <w:pPr>
      <w:spacing w:before="200" w:after="40" w:line="220" w:lineRule="atLeast"/>
    </w:pPr>
    <w:rPr>
      <w:rFonts w:asciiTheme="majorHAnsi" w:hAnsiTheme="majorHAnsi"/>
      <w:b/>
      <w:spacing w:val="10"/>
      <w:sz w:val="48"/>
      <w:szCs w:val="48"/>
    </w:rPr>
  </w:style>
  <w:style w:type="character" w:customStyle="1" w:styleId="BalloonTextChar">
    <w:name w:val="Balloon Text Char"/>
    <w:basedOn w:val="DefaultParagraphFont"/>
    <w:link w:val="BalloonText"/>
    <w:semiHidden/>
    <w:rsid w:val="0032146F"/>
    <w:rPr>
      <w:rFonts w:ascii="Tahoma" w:hAnsi="Tahoma" w:cs="Tahoma"/>
      <w:sz w:val="16"/>
      <w:szCs w:val="16"/>
    </w:rPr>
  </w:style>
  <w:style w:type="paragraph" w:customStyle="1" w:styleId="BulletedList">
    <w:name w:val="Bulleted List"/>
    <w:basedOn w:val="Normal"/>
    <w:next w:val="Normal"/>
    <w:unhideWhenUsed/>
    <w:qFormat/>
    <w:rsid w:val="0032146F"/>
    <w:pPr>
      <w:numPr>
        <w:numId w:val="2"/>
      </w:numPr>
    </w:pPr>
    <w:rPr>
      <w:spacing w:val="-5"/>
    </w:rPr>
  </w:style>
  <w:style w:type="character" w:styleId="PlaceholderText">
    <w:name w:val="Placeholder Text"/>
    <w:basedOn w:val="DefaultParagraphFont"/>
    <w:uiPriority w:val="99"/>
    <w:semiHidden/>
    <w:rsid w:val="002F3C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.tyrrell\AppData\Roaming\Microsoft\Templates\Chronological%20resume%20-%20CV%20(Modern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Arial Narrow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F9C4BA-F5BB-4B9D-83E0-B8FE6BDFD3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- CV (Modern design)</Template>
  <TotalTime>28</TotalTime>
  <Pages>1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 - CV (Modern design)</vt:lpstr>
    </vt:vector>
  </TitlesOfParts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 - CV (Modern design)</dc:title>
  <dc:creator>Jacob Tyrrell</dc:creator>
  <cp:keywords/>
  <cp:lastModifiedBy>Jacob Tyrrell</cp:lastModifiedBy>
  <cp:revision>6</cp:revision>
  <dcterms:created xsi:type="dcterms:W3CDTF">2016-12-02T11:30:00Z</dcterms:created>
  <dcterms:modified xsi:type="dcterms:W3CDTF">2017-02-24T11:41:00Z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TC060915151033</vt:lpwstr>
  </property>
</Properties>
</file>